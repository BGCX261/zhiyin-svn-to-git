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Test.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Thursday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16:32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